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A81" w:rsidRPr="003F1A81" w:rsidRDefault="003F1A81">
      <w:pPr>
        <w:rPr>
          <w:color w:val="548DD4" w:themeColor="text2" w:themeTint="99"/>
        </w:rPr>
      </w:pPr>
      <w:r w:rsidRPr="003F1A81">
        <w:rPr>
          <w:color w:val="548DD4" w:themeColor="text2" w:themeTint="99"/>
        </w:rPr>
        <w:t>App Research</w:t>
      </w:r>
    </w:p>
    <w:p w:rsidR="007E4281" w:rsidRDefault="00B437C7">
      <w:r>
        <w:t>For our App design project we started by looking at what was available on the Google Play store and the Apple store, after extensive searching we were unable to locate anything that was similar to the idea we have come up with. Our service is unique in the way it offers rewards on such a large scale for students who attend college regularly the achievements and point trading system offers a competitive but friendly atmosphere making sure students interact with each other.</w:t>
      </w:r>
    </w:p>
    <w:p w:rsidR="004D0B59" w:rsidRPr="003F1A81" w:rsidRDefault="004D0B59">
      <w:pPr>
        <w:rPr>
          <w:color w:val="548DD4" w:themeColor="text2" w:themeTint="99"/>
        </w:rPr>
      </w:pPr>
      <w:r w:rsidRPr="003F1A81">
        <w:rPr>
          <w:color w:val="548DD4" w:themeColor="text2" w:themeTint="99"/>
        </w:rPr>
        <w:t>Finance</w:t>
      </w:r>
    </w:p>
    <w:p w:rsidR="004D0B59" w:rsidRDefault="004D0B59">
      <w:r>
        <w:t>As we delved further into the idea we looked at the cost of the app in a whole knowing that it has limitless potential, we started by looking at how much the app would cost to host seeing as how an app could possibly</w:t>
      </w:r>
      <w:r w:rsidR="001B38AF">
        <w:t xml:space="preserve"> be</w:t>
      </w:r>
      <w:r>
        <w:t xml:space="preserve"> developed for free with the right tools, we looked into rolling it out in NCI which has </w:t>
      </w:r>
      <w:r w:rsidR="003F1A81">
        <w:t>nearly 5000</w:t>
      </w:r>
      <w:r>
        <w:t xml:space="preserve"> students and if the app is a mandatory €5</w:t>
      </w:r>
      <w:r w:rsidR="001B38AF">
        <w:t>,</w:t>
      </w:r>
      <w:r>
        <w:t xml:space="preserve"> including prizes this is how the breakdown would look if all 5000 student had the app:</w:t>
      </w:r>
    </w:p>
    <w:p w:rsidR="004D0B59" w:rsidRPr="003F1A81" w:rsidRDefault="004D0B59">
      <w:pPr>
        <w:rPr>
          <w:color w:val="548DD4" w:themeColor="text2" w:themeTint="99"/>
        </w:rPr>
      </w:pPr>
      <w:r w:rsidRPr="003F1A81">
        <w:rPr>
          <w:color w:val="548DD4" w:themeColor="text2" w:themeTint="99"/>
        </w:rPr>
        <w:t>Breakdown</w:t>
      </w:r>
    </w:p>
    <w:p w:rsidR="004D0B59" w:rsidRDefault="004D0B59">
      <w:r>
        <w:t>App cost €5 * 5000 students= €25,000</w:t>
      </w:r>
    </w:p>
    <w:p w:rsidR="004D0B59" w:rsidRDefault="004D0B59">
      <w:r>
        <w:t>Hosting costs between €99 to €150 on both Apple store and Google Play Store</w:t>
      </w:r>
    </w:p>
    <w:p w:rsidR="00F22B4C" w:rsidRDefault="00F22B4C">
      <w:r>
        <w:t xml:space="preserve">College server rental cost based on averages is </w:t>
      </w:r>
      <w:r w:rsidR="003F1A81">
        <w:t>€</w:t>
      </w:r>
      <w:r>
        <w:t>1401.60-€3,854.40 per year</w:t>
      </w:r>
    </w:p>
    <w:p w:rsidR="00F22B4C" w:rsidRDefault="00F22B4C">
      <w:r>
        <w:t>Developers will get €3000 to split for maintaining the website and app through the year.</w:t>
      </w:r>
    </w:p>
    <w:p w:rsidR="00F22B4C" w:rsidRDefault="003F1A81">
      <w:r>
        <w:t>This leaves a Prize fund of in around the region of €18,000. W</w:t>
      </w:r>
      <w:r w:rsidR="00F22B4C">
        <w:t>e understand that are some unforeseeable expenses</w:t>
      </w:r>
      <w:r>
        <w:t xml:space="preserve"> that will get subtracted from this fund.</w:t>
      </w:r>
    </w:p>
    <w:p w:rsidR="003F1A81" w:rsidRDefault="003F1A81">
      <w:r>
        <w:t>The breakdown of the prize fund will be done as follows:</w:t>
      </w:r>
    </w:p>
    <w:p w:rsidR="003F1A81" w:rsidRDefault="003F1A81">
      <w:r>
        <w:t>1</w:t>
      </w:r>
      <w:r w:rsidRPr="003F1A81">
        <w:rPr>
          <w:vertAlign w:val="superscript"/>
        </w:rPr>
        <w:t>st</w:t>
      </w:r>
      <w:r>
        <w:t>, 2nd and 3</w:t>
      </w:r>
      <w:r w:rsidRPr="003F1A81">
        <w:rPr>
          <w:vertAlign w:val="superscript"/>
        </w:rPr>
        <w:t>rd</w:t>
      </w:r>
      <w:r>
        <w:t xml:space="preserve"> Students of the whole school will the highest prize</w:t>
      </w:r>
    </w:p>
    <w:p w:rsidR="003F1A81" w:rsidRDefault="003F1A81">
      <w:r>
        <w:t>Top Class from every Year will receive a prize for the whole year decided on by a representative.</w:t>
      </w:r>
    </w:p>
    <w:p w:rsidR="00646473" w:rsidRDefault="00646473">
      <w:pPr>
        <w:rPr>
          <w:color w:val="548DD4" w:themeColor="text2" w:themeTint="99"/>
        </w:rPr>
      </w:pPr>
      <w:r>
        <w:rPr>
          <w:color w:val="548DD4" w:themeColor="text2" w:themeTint="99"/>
        </w:rPr>
        <w:t>Con</w:t>
      </w:r>
      <w:r w:rsidRPr="00646473">
        <w:rPr>
          <w:color w:val="548DD4" w:themeColor="text2" w:themeTint="99"/>
        </w:rPr>
        <w:t>c</w:t>
      </w:r>
      <w:r>
        <w:rPr>
          <w:color w:val="548DD4" w:themeColor="text2" w:themeTint="99"/>
        </w:rPr>
        <w:t>l</w:t>
      </w:r>
      <w:r w:rsidRPr="00646473">
        <w:rPr>
          <w:color w:val="548DD4" w:themeColor="text2" w:themeTint="99"/>
        </w:rPr>
        <w:t>usion</w:t>
      </w:r>
    </w:p>
    <w:p w:rsidR="00646473" w:rsidRPr="00646473" w:rsidRDefault="00646473">
      <w:pPr>
        <w:rPr>
          <w:color w:val="000000" w:themeColor="text1"/>
        </w:rPr>
      </w:pPr>
      <w:r>
        <w:rPr>
          <w:color w:val="000000" w:themeColor="text1"/>
        </w:rPr>
        <w:t xml:space="preserve">The research we have done on our project did not require a lot because we believe that our product is unique and because we could not find </w:t>
      </w:r>
      <w:r w:rsidR="001B38AF">
        <w:rPr>
          <w:color w:val="000000" w:themeColor="text1"/>
        </w:rPr>
        <w:t xml:space="preserve">anything similar out </w:t>
      </w:r>
      <w:proofErr w:type="gramStart"/>
      <w:r w:rsidR="001B38AF">
        <w:rPr>
          <w:color w:val="000000" w:themeColor="text1"/>
        </w:rPr>
        <w:t>there ,</w:t>
      </w:r>
      <w:proofErr w:type="gramEnd"/>
      <w:r w:rsidR="006637C9">
        <w:rPr>
          <w:color w:val="000000" w:themeColor="text1"/>
        </w:rPr>
        <w:t>this means that</w:t>
      </w:r>
      <w:r>
        <w:rPr>
          <w:color w:val="000000" w:themeColor="text1"/>
        </w:rPr>
        <w:t xml:space="preserve"> only the financial implications</w:t>
      </w:r>
      <w:r w:rsidR="006637C9">
        <w:rPr>
          <w:color w:val="000000" w:themeColor="text1"/>
        </w:rPr>
        <w:t xml:space="preserve"> where left </w:t>
      </w:r>
      <w:r>
        <w:rPr>
          <w:color w:val="000000" w:themeColor="text1"/>
        </w:rPr>
        <w:t xml:space="preserve"> to consider while </w:t>
      </w:r>
      <w:r w:rsidR="006637C9">
        <w:rPr>
          <w:color w:val="000000" w:themeColor="text1"/>
        </w:rPr>
        <w:t>researchi</w:t>
      </w:r>
      <w:r w:rsidR="001B38AF">
        <w:rPr>
          <w:color w:val="000000" w:themeColor="text1"/>
        </w:rPr>
        <w:t>ng this application and, through research on hosting and client servers we saw that this app could have the potential to be huge at a very low cost.</w:t>
      </w:r>
      <w:bookmarkStart w:id="0" w:name="_GoBack"/>
      <w:bookmarkEnd w:id="0"/>
    </w:p>
    <w:p w:rsidR="003F1A81" w:rsidRDefault="003F1A81"/>
    <w:p w:rsidR="003F1A81" w:rsidRDefault="003F1A81"/>
    <w:p w:rsidR="004D0B59" w:rsidRDefault="004D0B59"/>
    <w:sectPr w:rsidR="004D0B5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7C9" w:rsidRDefault="006637C9" w:rsidP="00B437C7">
      <w:pPr>
        <w:spacing w:after="0" w:line="240" w:lineRule="auto"/>
      </w:pPr>
      <w:r>
        <w:separator/>
      </w:r>
    </w:p>
  </w:endnote>
  <w:endnote w:type="continuationSeparator" w:id="0">
    <w:p w:rsidR="006637C9" w:rsidRDefault="006637C9" w:rsidP="00B4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1B38AF">
      <w:tc>
        <w:tcPr>
          <w:tcW w:w="4500" w:type="pct"/>
          <w:tcBorders>
            <w:top w:val="single" w:sz="4" w:space="0" w:color="000000" w:themeColor="text1"/>
          </w:tcBorders>
        </w:tcPr>
        <w:p w:rsidR="001B38AF" w:rsidRDefault="001B38AF" w:rsidP="001B38AF">
          <w:pPr>
            <w:pStyle w:val="Footer"/>
            <w:jc w:val="right"/>
          </w:pPr>
          <w:sdt>
            <w:sdtPr>
              <w:alias w:val="Company"/>
              <w:id w:val="-1190516983"/>
              <w:placeholder>
                <w:docPart w:val="5DCCE872A3AB40A7A9161ACFC6EE6923"/>
              </w:placeholder>
              <w:dataBinding w:prefixMappings="xmlns:ns0='http://schemas.openxmlformats.org/officeDocument/2006/extended-properties'" w:xpath="/ns0:Properties[1]/ns0:Company[1]" w:storeItemID="{6668398D-A668-4E3E-A5EB-62B293D839F1}"/>
              <w:text/>
            </w:sdtPr>
            <w:sdtContent>
              <w:proofErr w:type="spellStart"/>
              <w:r>
                <w:t>StudentPoints</w:t>
              </w:r>
              <w:proofErr w:type="spellEnd"/>
            </w:sdtContent>
          </w:sdt>
          <w:r>
            <w:t xml:space="preserve"> |Alan Sullivan x13114255 &amp; Declan Barnes x13114352</w:t>
          </w:r>
        </w:p>
      </w:tc>
      <w:tc>
        <w:tcPr>
          <w:tcW w:w="500" w:type="pct"/>
          <w:tcBorders>
            <w:top w:val="single" w:sz="4" w:space="0" w:color="C0504D" w:themeColor="accent2"/>
          </w:tcBorders>
          <w:shd w:val="clear" w:color="auto" w:fill="943634" w:themeFill="accent2" w:themeFillShade="BF"/>
        </w:tcPr>
        <w:p w:rsidR="001B38AF" w:rsidRDefault="001B38AF">
          <w:pPr>
            <w:pStyle w:val="Header"/>
            <w:rPr>
              <w:color w:val="FFFFFF" w:themeColor="background1"/>
            </w:rPr>
          </w:pPr>
          <w:r>
            <w:fldChar w:fldCharType="begin"/>
          </w:r>
          <w:r>
            <w:instrText xml:space="preserve"> PAGE   \* MERGEFORMAT </w:instrText>
          </w:r>
          <w:r>
            <w:fldChar w:fldCharType="separate"/>
          </w:r>
          <w:r w:rsidR="007711BC" w:rsidRPr="007711BC">
            <w:rPr>
              <w:noProof/>
              <w:color w:val="FFFFFF" w:themeColor="background1"/>
            </w:rPr>
            <w:t>1</w:t>
          </w:r>
          <w:r>
            <w:rPr>
              <w:noProof/>
              <w:color w:val="FFFFFF" w:themeColor="background1"/>
            </w:rPr>
            <w:fldChar w:fldCharType="end"/>
          </w:r>
        </w:p>
      </w:tc>
    </w:tr>
  </w:tbl>
  <w:p w:rsidR="001B38AF" w:rsidRDefault="001B3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7C9" w:rsidRDefault="006637C9" w:rsidP="00B437C7">
      <w:pPr>
        <w:spacing w:after="0" w:line="240" w:lineRule="auto"/>
      </w:pPr>
      <w:r>
        <w:separator/>
      </w:r>
    </w:p>
  </w:footnote>
  <w:footnote w:type="continuationSeparator" w:id="0">
    <w:p w:rsidR="006637C9" w:rsidRDefault="006637C9" w:rsidP="00B43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548DD4" w:themeColor="text2" w:themeTint="99"/>
        <w:sz w:val="32"/>
        <w:szCs w:val="32"/>
      </w:rPr>
      <w:alias w:val="Title"/>
      <w:id w:val="1199353445"/>
      <w:placeholder>
        <w:docPart w:val="DE030FDA8BCA4FF3A54DD0D6102DA60A"/>
      </w:placeholder>
      <w:dataBinding w:prefixMappings="xmlns:ns0='http://schemas.openxmlformats.org/package/2006/metadata/core-properties' xmlns:ns1='http://purl.org/dc/elements/1.1/'" w:xpath="/ns0:coreProperties[1]/ns1:title[1]" w:storeItemID="{6C3C8BC8-F283-45AE-878A-BAB7291924A1}"/>
      <w:text/>
    </w:sdtPr>
    <w:sdtContent>
      <w:p w:rsidR="006637C9" w:rsidRDefault="006637C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F1A81">
          <w:rPr>
            <w:rFonts w:asciiTheme="majorHAnsi" w:eastAsiaTheme="majorEastAsia" w:hAnsiTheme="majorHAnsi" w:cstheme="majorBidi"/>
            <w:color w:val="548DD4" w:themeColor="text2" w:themeTint="99"/>
            <w:sz w:val="32"/>
            <w:szCs w:val="32"/>
          </w:rPr>
          <w:t>Project Research</w:t>
        </w:r>
      </w:p>
    </w:sdtContent>
  </w:sdt>
  <w:p w:rsidR="006637C9" w:rsidRDefault="006637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C7"/>
    <w:rsid w:val="001B38AF"/>
    <w:rsid w:val="003F1A81"/>
    <w:rsid w:val="004D0B59"/>
    <w:rsid w:val="00646473"/>
    <w:rsid w:val="006637C9"/>
    <w:rsid w:val="007711BC"/>
    <w:rsid w:val="007E4281"/>
    <w:rsid w:val="00AE0A96"/>
    <w:rsid w:val="00B437C7"/>
    <w:rsid w:val="00F22B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D0B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7C7"/>
  </w:style>
  <w:style w:type="paragraph" w:styleId="Footer">
    <w:name w:val="footer"/>
    <w:basedOn w:val="Normal"/>
    <w:link w:val="FooterChar"/>
    <w:uiPriority w:val="99"/>
    <w:unhideWhenUsed/>
    <w:rsid w:val="00B43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7C7"/>
  </w:style>
  <w:style w:type="paragraph" w:styleId="BalloonText">
    <w:name w:val="Balloon Text"/>
    <w:basedOn w:val="Normal"/>
    <w:link w:val="BalloonTextChar"/>
    <w:uiPriority w:val="99"/>
    <w:semiHidden/>
    <w:unhideWhenUsed/>
    <w:rsid w:val="00B4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7C7"/>
    <w:rPr>
      <w:rFonts w:ascii="Tahoma" w:hAnsi="Tahoma" w:cs="Tahoma"/>
      <w:sz w:val="16"/>
      <w:szCs w:val="16"/>
    </w:rPr>
  </w:style>
  <w:style w:type="character" w:customStyle="1" w:styleId="Heading3Char">
    <w:name w:val="Heading 3 Char"/>
    <w:basedOn w:val="DefaultParagraphFont"/>
    <w:link w:val="Heading3"/>
    <w:uiPriority w:val="9"/>
    <w:rsid w:val="004D0B5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B38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AF"/>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D0B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7C7"/>
  </w:style>
  <w:style w:type="paragraph" w:styleId="Footer">
    <w:name w:val="footer"/>
    <w:basedOn w:val="Normal"/>
    <w:link w:val="FooterChar"/>
    <w:uiPriority w:val="99"/>
    <w:unhideWhenUsed/>
    <w:rsid w:val="00B43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7C7"/>
  </w:style>
  <w:style w:type="paragraph" w:styleId="BalloonText">
    <w:name w:val="Balloon Text"/>
    <w:basedOn w:val="Normal"/>
    <w:link w:val="BalloonTextChar"/>
    <w:uiPriority w:val="99"/>
    <w:semiHidden/>
    <w:unhideWhenUsed/>
    <w:rsid w:val="00B4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7C7"/>
    <w:rPr>
      <w:rFonts w:ascii="Tahoma" w:hAnsi="Tahoma" w:cs="Tahoma"/>
      <w:sz w:val="16"/>
      <w:szCs w:val="16"/>
    </w:rPr>
  </w:style>
  <w:style w:type="character" w:customStyle="1" w:styleId="Heading3Char">
    <w:name w:val="Heading 3 Char"/>
    <w:basedOn w:val="DefaultParagraphFont"/>
    <w:link w:val="Heading3"/>
    <w:uiPriority w:val="9"/>
    <w:rsid w:val="004D0B5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B38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AF"/>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30FDA8BCA4FF3A54DD0D6102DA60A"/>
        <w:category>
          <w:name w:val="General"/>
          <w:gallery w:val="placeholder"/>
        </w:category>
        <w:types>
          <w:type w:val="bbPlcHdr"/>
        </w:types>
        <w:behaviors>
          <w:behavior w:val="content"/>
        </w:behaviors>
        <w:guid w:val="{8658CBEA-2E27-493D-940D-BF453D666DD4}"/>
      </w:docPartPr>
      <w:docPartBody>
        <w:p w:rsidR="00513DA9" w:rsidRDefault="00513DA9" w:rsidP="00513DA9">
          <w:pPr>
            <w:pStyle w:val="DE030FDA8BCA4FF3A54DD0D6102DA60A"/>
          </w:pPr>
          <w:r>
            <w:rPr>
              <w:rFonts w:asciiTheme="majorHAnsi" w:eastAsiaTheme="majorEastAsia" w:hAnsiTheme="majorHAnsi" w:cstheme="majorBidi"/>
              <w:sz w:val="32"/>
              <w:szCs w:val="32"/>
            </w:rPr>
            <w:t>[Type the document title]</w:t>
          </w:r>
        </w:p>
      </w:docPartBody>
    </w:docPart>
    <w:docPart>
      <w:docPartPr>
        <w:name w:val="5DCCE872A3AB40A7A9161ACFC6EE6923"/>
        <w:category>
          <w:name w:val="General"/>
          <w:gallery w:val="placeholder"/>
        </w:category>
        <w:types>
          <w:type w:val="bbPlcHdr"/>
        </w:types>
        <w:behaviors>
          <w:behavior w:val="content"/>
        </w:behaviors>
        <w:guid w:val="{91C1ABCC-D2F5-429F-8B70-26AD74A4AADF}"/>
      </w:docPartPr>
      <w:docPartBody>
        <w:p w:rsidR="00000000" w:rsidRDefault="00513DA9" w:rsidP="00513DA9">
          <w:pPr>
            <w:pStyle w:val="5DCCE872A3AB40A7A9161ACFC6EE692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DA9"/>
    <w:rsid w:val="00513D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30FDA8BCA4FF3A54DD0D6102DA60A">
    <w:name w:val="DE030FDA8BCA4FF3A54DD0D6102DA60A"/>
    <w:rsid w:val="00513DA9"/>
  </w:style>
  <w:style w:type="paragraph" w:customStyle="1" w:styleId="5DCCE872A3AB40A7A9161ACFC6EE6923">
    <w:name w:val="5DCCE872A3AB40A7A9161ACFC6EE6923"/>
    <w:rsid w:val="00513DA9"/>
  </w:style>
  <w:style w:type="paragraph" w:customStyle="1" w:styleId="F6DDD139DEE540C99ED48C82B1C63214">
    <w:name w:val="F6DDD139DEE540C99ED48C82B1C63214"/>
    <w:rsid w:val="00513DA9"/>
  </w:style>
  <w:style w:type="paragraph" w:customStyle="1" w:styleId="33F82880251743919852A2002CB35F6E">
    <w:name w:val="33F82880251743919852A2002CB35F6E"/>
    <w:rsid w:val="00513DA9"/>
  </w:style>
  <w:style w:type="paragraph" w:customStyle="1" w:styleId="C637D2C1A2B448AC90691E3E3D01881E">
    <w:name w:val="C637D2C1A2B448AC90691E3E3D01881E"/>
    <w:rsid w:val="00513DA9"/>
  </w:style>
  <w:style w:type="paragraph" w:customStyle="1" w:styleId="532D3AEB133D48AC8785C9529820644C">
    <w:name w:val="532D3AEB133D48AC8785C9529820644C"/>
    <w:rsid w:val="00513DA9"/>
  </w:style>
  <w:style w:type="paragraph" w:customStyle="1" w:styleId="10310B6A405B4BE39B71DD7519605DC4">
    <w:name w:val="10310B6A405B4BE39B71DD7519605DC4"/>
    <w:rsid w:val="00513D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30FDA8BCA4FF3A54DD0D6102DA60A">
    <w:name w:val="DE030FDA8BCA4FF3A54DD0D6102DA60A"/>
    <w:rsid w:val="00513DA9"/>
  </w:style>
  <w:style w:type="paragraph" w:customStyle="1" w:styleId="5DCCE872A3AB40A7A9161ACFC6EE6923">
    <w:name w:val="5DCCE872A3AB40A7A9161ACFC6EE6923"/>
    <w:rsid w:val="00513DA9"/>
  </w:style>
  <w:style w:type="paragraph" w:customStyle="1" w:styleId="F6DDD139DEE540C99ED48C82B1C63214">
    <w:name w:val="F6DDD139DEE540C99ED48C82B1C63214"/>
    <w:rsid w:val="00513DA9"/>
  </w:style>
  <w:style w:type="paragraph" w:customStyle="1" w:styleId="33F82880251743919852A2002CB35F6E">
    <w:name w:val="33F82880251743919852A2002CB35F6E"/>
    <w:rsid w:val="00513DA9"/>
  </w:style>
  <w:style w:type="paragraph" w:customStyle="1" w:styleId="C637D2C1A2B448AC90691E3E3D01881E">
    <w:name w:val="C637D2C1A2B448AC90691E3E3D01881E"/>
    <w:rsid w:val="00513DA9"/>
  </w:style>
  <w:style w:type="paragraph" w:customStyle="1" w:styleId="532D3AEB133D48AC8785C9529820644C">
    <w:name w:val="532D3AEB133D48AC8785C9529820644C"/>
    <w:rsid w:val="00513DA9"/>
  </w:style>
  <w:style w:type="paragraph" w:customStyle="1" w:styleId="10310B6A405B4BE39B71DD7519605DC4">
    <w:name w:val="10310B6A405B4BE39B71DD7519605DC4"/>
    <w:rsid w:val="00513D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615B8-223A-4B46-ACC3-68C23CBA3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7848798.dotm</Template>
  <TotalTime>1</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Research</vt:lpstr>
    </vt:vector>
  </TitlesOfParts>
  <Company>StudentPoints</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dc:title>
  <dc:creator>Alan Sullivan</dc:creator>
  <cp:lastModifiedBy>Alan Sullivan</cp:lastModifiedBy>
  <cp:revision>2</cp:revision>
  <dcterms:created xsi:type="dcterms:W3CDTF">2014-04-24T12:33:00Z</dcterms:created>
  <dcterms:modified xsi:type="dcterms:W3CDTF">2014-04-24T12:33:00Z</dcterms:modified>
</cp:coreProperties>
</file>