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1F5" w:rsidRDefault="00653393" w:rsidP="00653393">
      <w:pPr>
        <w:pStyle w:val="Title"/>
      </w:pPr>
      <w:r>
        <w:t>Project Research-Declan Barnes-x13114352, Alan Sullivan-</w:t>
      </w:r>
      <w:r w:rsidRPr="00653393">
        <w:t>x131114255</w:t>
      </w:r>
    </w:p>
    <w:p w:rsidR="00653393" w:rsidRDefault="00653393" w:rsidP="00653393">
      <w:r>
        <w:t>After many days of researching the market for any product/ service similar to ours, we couldn’t find any product/service that resembled our App. We are pleased to know that our idea is one of a kind</w:t>
      </w:r>
      <w:r w:rsidR="00FB5B4D">
        <w:t xml:space="preserve"> </w:t>
      </w:r>
      <w:r>
        <w:t>(for now).</w:t>
      </w:r>
    </w:p>
    <w:p w:rsidR="00653393" w:rsidRDefault="00653393" w:rsidP="00653393">
      <w:r>
        <w:t xml:space="preserve">After extensive research for our App we couldn’t find any product/service on the market that rewards student attendance by the use of gifts. There are several colleges on the web that state their own ways of keeping attendance high with its student, but none of them actually give out prizes </w:t>
      </w:r>
      <w:r w:rsidR="00FB5B4D">
        <w:t>to their students to help encourage participation.</w:t>
      </w:r>
    </w:p>
    <w:p w:rsidR="00FB5B4D" w:rsidRPr="00653393" w:rsidRDefault="00FB5B4D" w:rsidP="00653393">
      <w:r>
        <w:t>We would hope that through our idea that it has a knock on affect especially for colleges/Universities in coming up with similar methods in getting their students to attend classes more frequently.</w:t>
      </w:r>
      <w:bookmarkStart w:id="0" w:name="_GoBack"/>
      <w:bookmarkEnd w:id="0"/>
    </w:p>
    <w:sectPr w:rsidR="00FB5B4D" w:rsidRPr="00653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93"/>
    <w:rsid w:val="00653393"/>
    <w:rsid w:val="006F51F5"/>
    <w:rsid w:val="00FB5B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3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39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533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3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39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53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98B6039D.dotm</Template>
  <TotalTime>25</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 Barnes</dc:creator>
  <cp:lastModifiedBy>Declan Barnes</cp:lastModifiedBy>
  <cp:revision>1</cp:revision>
  <dcterms:created xsi:type="dcterms:W3CDTF">2014-04-23T10:19:00Z</dcterms:created>
  <dcterms:modified xsi:type="dcterms:W3CDTF">2014-04-23T10:56:00Z</dcterms:modified>
</cp:coreProperties>
</file>