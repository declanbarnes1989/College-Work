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D29C" w14:textId="77777777" w:rsidR="009E1DCB" w:rsidRDefault="009E1DCB" w:rsidP="00E115CC">
      <w:pPr>
        <w:pStyle w:val="Heading3"/>
        <w:numPr>
          <w:ilvl w:val="0"/>
          <w:numId w:val="0"/>
        </w:numPr>
        <w:ind w:left="1145"/>
        <w:rPr>
          <w:lang w:val="en-IE"/>
        </w:rPr>
      </w:pPr>
      <w:bookmarkStart w:id="0" w:name="_Toc432422994"/>
      <w:r>
        <w:rPr>
          <w:lang w:val="en-IE"/>
        </w:rPr>
        <w:t>Business Rules</w:t>
      </w:r>
      <w:bookmarkEnd w:id="0"/>
    </w:p>
    <w:p w14:paraId="4C8FEF87" w14:textId="77777777" w:rsidR="0088584E" w:rsidRPr="0088584E" w:rsidRDefault="0088584E" w:rsidP="0088584E"/>
    <w:p w14:paraId="0C8AB3F5" w14:textId="58763149" w:rsidR="0088584E" w:rsidRPr="0088584E" w:rsidRDefault="0088584E" w:rsidP="0088584E">
      <w:pPr>
        <w:rPr>
          <w:b/>
        </w:rPr>
      </w:pPr>
      <w:r w:rsidRPr="0088584E">
        <w:rPr>
          <w:b/>
        </w:rPr>
        <w:t>Weekly_fact</w:t>
      </w:r>
    </w:p>
    <w:p w14:paraId="60B0AC27" w14:textId="6607E81C" w:rsidR="0088584E" w:rsidRDefault="0088584E" w:rsidP="0088584E">
      <w:r>
        <w:t>The user must be able to view the total weekly income.</w:t>
      </w:r>
    </w:p>
    <w:p w14:paraId="74C9351F" w14:textId="2CD2E275" w:rsidR="0088584E" w:rsidRDefault="0088584E" w:rsidP="0088584E">
      <w:r>
        <w:t>The user will be able to see the total weekly orders made.</w:t>
      </w:r>
    </w:p>
    <w:p w14:paraId="6200292B" w14:textId="7CADD4F4" w:rsidR="0088584E" w:rsidRDefault="0088584E" w:rsidP="0088584E">
      <w:r>
        <w:t>The weekly’s most expensive products can be viewed (Shirt, jeans etc.).</w:t>
      </w:r>
    </w:p>
    <w:p w14:paraId="1D70DCE9" w14:textId="0EB9A4CA" w:rsidR="0088584E" w:rsidRDefault="0088584E" w:rsidP="0088584E">
      <w:r>
        <w:t>The user can see the weekly’s highest price product.</w:t>
      </w:r>
    </w:p>
    <w:p w14:paraId="48E4FDC3" w14:textId="77777777" w:rsidR="0088584E" w:rsidRDefault="0088584E" w:rsidP="0088584E">
      <w:bookmarkStart w:id="1" w:name="_GoBack"/>
      <w:bookmarkEnd w:id="1"/>
    </w:p>
    <w:p w14:paraId="70741876" w14:textId="494D9662" w:rsidR="0088584E" w:rsidRPr="0088584E" w:rsidRDefault="0088584E" w:rsidP="0088584E">
      <w:pPr>
        <w:rPr>
          <w:b/>
        </w:rPr>
      </w:pPr>
      <w:r w:rsidRPr="0088584E">
        <w:rPr>
          <w:b/>
        </w:rPr>
        <w:t>Monthly_fact</w:t>
      </w:r>
    </w:p>
    <w:p w14:paraId="546A216F" w14:textId="69F81F07" w:rsidR="0088584E" w:rsidRDefault="0088584E" w:rsidP="0088584E">
      <w:r>
        <w:t xml:space="preserve">The user must </w:t>
      </w:r>
      <w:r>
        <w:t>be able to view the total monthly</w:t>
      </w:r>
      <w:r>
        <w:t xml:space="preserve"> income.</w:t>
      </w:r>
    </w:p>
    <w:p w14:paraId="06918A8D" w14:textId="04D11154" w:rsidR="0088584E" w:rsidRDefault="0088584E" w:rsidP="0088584E">
      <w:r>
        <w:t xml:space="preserve">The user will be able to see the total </w:t>
      </w:r>
      <w:r>
        <w:t xml:space="preserve">monthly </w:t>
      </w:r>
      <w:r>
        <w:t>orders made.</w:t>
      </w:r>
    </w:p>
    <w:p w14:paraId="187CF3EE" w14:textId="0A5562D8" w:rsidR="0088584E" w:rsidRDefault="0088584E" w:rsidP="0088584E">
      <w:r>
        <w:t xml:space="preserve">The </w:t>
      </w:r>
      <w:r>
        <w:t>month’s</w:t>
      </w:r>
      <w:r>
        <w:t xml:space="preserve"> most expensive products can be viewed (Shirt, jeans etc.).</w:t>
      </w:r>
    </w:p>
    <w:p w14:paraId="0CA6A77D" w14:textId="5A94B4CC" w:rsidR="0088584E" w:rsidRDefault="0088584E" w:rsidP="0088584E">
      <w:r>
        <w:t xml:space="preserve">The user can see the </w:t>
      </w:r>
      <w:r>
        <w:t>month’s</w:t>
      </w:r>
      <w:r>
        <w:t xml:space="preserve"> highest price product</w:t>
      </w:r>
      <w:r>
        <w:t>’s</w:t>
      </w:r>
      <w:r>
        <w:t>.</w:t>
      </w:r>
    </w:p>
    <w:p w14:paraId="13E7F503" w14:textId="77777777" w:rsidR="0088584E" w:rsidRDefault="0088584E" w:rsidP="0088584E"/>
    <w:p w14:paraId="30DB4D98" w14:textId="408F17C6" w:rsidR="0088584E" w:rsidRPr="0088584E" w:rsidRDefault="0088584E" w:rsidP="0088584E">
      <w:pPr>
        <w:rPr>
          <w:b/>
        </w:rPr>
      </w:pPr>
      <w:r w:rsidRPr="0088584E">
        <w:rPr>
          <w:b/>
        </w:rPr>
        <w:t>Yearly_fact</w:t>
      </w:r>
    </w:p>
    <w:p w14:paraId="7632BDD9" w14:textId="77777777" w:rsidR="0088584E" w:rsidRDefault="0088584E" w:rsidP="0088584E">
      <w:r>
        <w:t>The user must be able to view the total yearly income.</w:t>
      </w:r>
    </w:p>
    <w:p w14:paraId="13AA18AF" w14:textId="77777777" w:rsidR="0088584E" w:rsidRDefault="0088584E" w:rsidP="0088584E">
      <w:r>
        <w:t>The user will be able to see the total yearly orders made.</w:t>
      </w:r>
    </w:p>
    <w:p w14:paraId="7F81A5F2" w14:textId="77777777" w:rsidR="0088584E" w:rsidRDefault="0088584E" w:rsidP="0088584E">
      <w:r>
        <w:t>The year’s most expensive products can be viewed (Shirt, jeans etc.).</w:t>
      </w:r>
    </w:p>
    <w:p w14:paraId="2BC833D8" w14:textId="77777777" w:rsidR="0088584E" w:rsidRDefault="0088584E" w:rsidP="0088584E">
      <w:r>
        <w:t>The user can see the year’s highest price product’s.</w:t>
      </w:r>
    </w:p>
    <w:p w14:paraId="683C9B41" w14:textId="77777777" w:rsidR="0088584E" w:rsidRDefault="0088584E" w:rsidP="0088584E"/>
    <w:p w14:paraId="7889AACB" w14:textId="77777777" w:rsidR="0088584E" w:rsidRDefault="0088584E" w:rsidP="0088584E"/>
    <w:p w14:paraId="79DB002B" w14:textId="77777777" w:rsidR="0088584E" w:rsidRDefault="0088584E" w:rsidP="0088584E"/>
    <w:sectPr w:rsidR="0088584E" w:rsidSect="00700CAD">
      <w:footerReference w:type="default" r:id="rId8"/>
      <w:footerReference w:type="first" r:id="rId9"/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8D57D" w14:textId="77777777" w:rsidR="00BA1421" w:rsidRDefault="00BA1421">
      <w:r>
        <w:separator/>
      </w:r>
    </w:p>
  </w:endnote>
  <w:endnote w:type="continuationSeparator" w:id="0">
    <w:p w14:paraId="7C924D96" w14:textId="77777777" w:rsidR="00BA1421" w:rsidRDefault="00BA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4C030" w14:textId="77777777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88584E">
      <w:rPr>
        <w:rStyle w:val="PageNumber"/>
        <w:rFonts w:ascii="Times New Roman" w:hAnsi="Times New Roman"/>
        <w:b/>
        <w:bCs/>
        <w:noProof/>
      </w:rPr>
      <w:t>Error! Unknown switch argument.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18E8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E08A6" w14:textId="77777777" w:rsidR="00BA1421" w:rsidRDefault="00BA1421">
      <w:r>
        <w:separator/>
      </w:r>
    </w:p>
  </w:footnote>
  <w:footnote w:type="continuationSeparator" w:id="0">
    <w:p w14:paraId="5EA97BB2" w14:textId="77777777" w:rsidR="00BA1421" w:rsidRDefault="00BA1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E2A79"/>
    <w:multiLevelType w:val="hybridMultilevel"/>
    <w:tmpl w:val="36A0DF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BA2E68"/>
    <w:multiLevelType w:val="multilevel"/>
    <w:tmpl w:val="18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83"/>
    <w:rsid w:val="00011932"/>
    <w:rsid w:val="00060B29"/>
    <w:rsid w:val="001372D8"/>
    <w:rsid w:val="0015269B"/>
    <w:rsid w:val="001C3CC2"/>
    <w:rsid w:val="001D40D1"/>
    <w:rsid w:val="0027338D"/>
    <w:rsid w:val="00285613"/>
    <w:rsid w:val="0030099D"/>
    <w:rsid w:val="003A1449"/>
    <w:rsid w:val="003A5DCD"/>
    <w:rsid w:val="004509D3"/>
    <w:rsid w:val="004A1CC7"/>
    <w:rsid w:val="005005FE"/>
    <w:rsid w:val="00516490"/>
    <w:rsid w:val="00537AF6"/>
    <w:rsid w:val="00571245"/>
    <w:rsid w:val="005A04A9"/>
    <w:rsid w:val="005C10A5"/>
    <w:rsid w:val="005D0F59"/>
    <w:rsid w:val="005E1CEF"/>
    <w:rsid w:val="00663DCF"/>
    <w:rsid w:val="00700CAD"/>
    <w:rsid w:val="00711796"/>
    <w:rsid w:val="00793383"/>
    <w:rsid w:val="007A2952"/>
    <w:rsid w:val="007A3709"/>
    <w:rsid w:val="007D6F7A"/>
    <w:rsid w:val="00846544"/>
    <w:rsid w:val="0088584E"/>
    <w:rsid w:val="008928B6"/>
    <w:rsid w:val="008D41B3"/>
    <w:rsid w:val="00910DF1"/>
    <w:rsid w:val="00916066"/>
    <w:rsid w:val="009754E6"/>
    <w:rsid w:val="00992318"/>
    <w:rsid w:val="009D1E0C"/>
    <w:rsid w:val="009E1DCB"/>
    <w:rsid w:val="00A70560"/>
    <w:rsid w:val="00AE1152"/>
    <w:rsid w:val="00B02397"/>
    <w:rsid w:val="00B66B3A"/>
    <w:rsid w:val="00BA1421"/>
    <w:rsid w:val="00BB28EB"/>
    <w:rsid w:val="00C40A76"/>
    <w:rsid w:val="00C620D8"/>
    <w:rsid w:val="00CC3302"/>
    <w:rsid w:val="00CD75BF"/>
    <w:rsid w:val="00CF4684"/>
    <w:rsid w:val="00D23FCC"/>
    <w:rsid w:val="00D3120E"/>
    <w:rsid w:val="00D368AF"/>
    <w:rsid w:val="00D6577F"/>
    <w:rsid w:val="00E115CC"/>
    <w:rsid w:val="00E374B9"/>
    <w:rsid w:val="00EF5722"/>
    <w:rsid w:val="00F077BB"/>
    <w:rsid w:val="00F540F5"/>
    <w:rsid w:val="00F91AED"/>
    <w:rsid w:val="00FF5059"/>
    <w:rsid w:val="385DB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3D6E6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3A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D09C4-2EDA-E94D-8BE8-7452BBA1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E:\NCI\Project HDSSD\Proj Presentation\Technical Report.dotx</Template>
  <TotalTime>0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Declan Barnes</cp:lastModifiedBy>
  <cp:revision>2</cp:revision>
  <cp:lastPrinted>2005-03-03T15:39:00Z</cp:lastPrinted>
  <dcterms:created xsi:type="dcterms:W3CDTF">2015-11-27T20:41:00Z</dcterms:created>
  <dcterms:modified xsi:type="dcterms:W3CDTF">2015-11-27T20:41:00Z</dcterms:modified>
</cp:coreProperties>
</file>